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680" w:firstRow="0" w:lastRow="0" w:firstColumn="1" w:lastColumn="0" w:noHBand="1" w:noVBand="1"/>
        <w:tblDescription w:val="Main host layout table"/>
      </w:tblPr>
      <w:tblGrid>
        <w:gridCol w:w="3600"/>
        <w:gridCol w:w="6912"/>
      </w:tblGrid>
      <w:tr w:rsidR="002C2CDD" w:rsidRPr="00906BEE" w14:paraId="5944C5E9" w14:textId="77777777" w:rsidTr="005304CF">
        <w:tc>
          <w:tcPr>
            <w:tcW w:w="3600" w:type="dxa"/>
            <w:tcMar>
              <w:top w:w="504" w:type="dxa"/>
              <w:right w:w="720" w:type="dxa"/>
            </w:tcMar>
          </w:tcPr>
          <w:p w14:paraId="3E338118" w14:textId="2CE88960" w:rsidR="00523479" w:rsidRPr="00906BEE" w:rsidRDefault="004B493D" w:rsidP="00F410FB">
            <w:pPr>
              <w:pStyle w:val="Initials"/>
            </w:pPr>
            <w:r>
              <w:t>B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BAD9472" wp14:editId="7D24D8F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F728CD5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P</w:t>
            </w:r>
          </w:p>
          <w:p w14:paraId="58EC4CA2" w14:textId="3ED8BB56" w:rsidR="00A50939" w:rsidRPr="00906BEE" w:rsidRDefault="00C61B93" w:rsidP="00F410FB">
            <w:pPr>
              <w:pStyle w:val="Heading3"/>
            </w:pPr>
            <w:r>
              <w:t>About Me</w:t>
            </w:r>
          </w:p>
          <w:p w14:paraId="7812756A" w14:textId="7105B69A" w:rsidR="002C2CDD" w:rsidRPr="00906BEE" w:rsidRDefault="00CA513A" w:rsidP="00F410FB">
            <w:r w:rsidRPr="00CA513A">
              <w:t xml:space="preserve">I am a lifelong learner with a passion for computers, networking, and security. I have completed my degree in Information Systems Security, with a concentration in cybersecurity, which has only </w:t>
            </w:r>
            <w:r w:rsidR="00BF1500">
              <w:t xml:space="preserve">increased </w:t>
            </w:r>
            <w:r w:rsidRPr="00CA513A">
              <w:t>my appetite for information security</w:t>
            </w:r>
            <w:r w:rsidR="00BF1500">
              <w:t xml:space="preserve"> knowledge</w:t>
            </w:r>
            <w:r w:rsidRPr="00CA513A">
              <w:t>. I am looking for a position to begin working my way into the industry</w:t>
            </w:r>
            <w:r w:rsidR="00BF1500">
              <w:t>, while pursuing my Masters in Cybersecurity Studies.</w:t>
            </w:r>
            <w:r>
              <w:t xml:space="preserve"> </w:t>
            </w:r>
          </w:p>
          <w:p w14:paraId="2A62BB28" w14:textId="7BD89A0A" w:rsidR="005304CF" w:rsidRPr="00906BEE" w:rsidRDefault="005304CF" w:rsidP="00F410FB">
            <w:pPr>
              <w:pStyle w:val="Heading3"/>
            </w:pPr>
            <w:r>
              <w:t>Certifications</w:t>
            </w:r>
          </w:p>
          <w:p w14:paraId="71ACCAA2" w14:textId="77777777" w:rsidR="00BE313B" w:rsidRDefault="00BE313B" w:rsidP="005304CF">
            <w:pPr>
              <w:jc w:val="center"/>
            </w:pPr>
          </w:p>
          <w:p w14:paraId="1E95200C" w14:textId="31C8713C" w:rsidR="005304CF" w:rsidRDefault="006659E3" w:rsidP="005304C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1F1313" wp14:editId="63FC9F79">
                  <wp:extent cx="762000" cy="762000"/>
                  <wp:effectExtent l="0" t="0" r="0" b="0"/>
                  <wp:docPr id="6" name="Picture 6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0D13" w14:textId="77777777" w:rsidR="006659E3" w:rsidRDefault="006659E3" w:rsidP="006659E3">
            <w:pPr>
              <w:pStyle w:val="Heading2"/>
              <w:jc w:val="center"/>
            </w:pPr>
            <w:r>
              <w:t>CompTIA Security+ ce Certification</w:t>
            </w:r>
          </w:p>
          <w:p w14:paraId="115D25DC" w14:textId="0CFF314B" w:rsidR="00026F0E" w:rsidRDefault="006659E3" w:rsidP="006659E3">
            <w:pPr>
              <w:pStyle w:val="Heading3"/>
            </w:pPr>
            <w:r>
              <w:lastRenderedPageBreak/>
              <w:t>Certifications</w:t>
            </w:r>
            <w:r w:rsidR="00026F0E">
              <w:t xml:space="preserve"> (Continued)</w:t>
            </w:r>
          </w:p>
          <w:p w14:paraId="068BDFDF" w14:textId="77777777" w:rsidR="00BE313B" w:rsidRDefault="00BE313B" w:rsidP="006659E3">
            <w:pPr>
              <w:jc w:val="center"/>
            </w:pPr>
          </w:p>
          <w:p w14:paraId="2B0769E2" w14:textId="0CE69FC4" w:rsidR="006659E3" w:rsidRDefault="006659E3" w:rsidP="006659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D6985F" wp14:editId="3305A2CC">
                  <wp:extent cx="762000" cy="762000"/>
                  <wp:effectExtent l="0" t="0" r="0" b="0"/>
                  <wp:docPr id="7" name="Picture 7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ADC64" w14:textId="0E3F425C" w:rsidR="006659E3" w:rsidRDefault="006659E3" w:rsidP="006659E3">
            <w:pPr>
              <w:jc w:val="center"/>
            </w:pPr>
            <w:r>
              <w:t>AWS Certified Cloud Practitioner</w:t>
            </w:r>
          </w:p>
          <w:p w14:paraId="2BE17C93" w14:textId="77777777" w:rsidR="006659E3" w:rsidRDefault="006659E3" w:rsidP="006659E3">
            <w:pPr>
              <w:jc w:val="center"/>
            </w:pPr>
          </w:p>
          <w:p w14:paraId="6FC07993" w14:textId="08C93BCA" w:rsidR="006659E3" w:rsidRDefault="006659E3" w:rsidP="006659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FB73A" wp14:editId="02F3408A">
                  <wp:extent cx="762000" cy="762000"/>
                  <wp:effectExtent l="0" t="0" r="0" b="0"/>
                  <wp:docPr id="4" name="Picture 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4FD21" w14:textId="77777777" w:rsidR="006659E3" w:rsidRDefault="006659E3" w:rsidP="006659E3">
            <w:pPr>
              <w:jc w:val="center"/>
            </w:pPr>
            <w:r>
              <w:t>AWS Certified Developer Associate</w:t>
            </w:r>
          </w:p>
          <w:p w14:paraId="6C28BBDE" w14:textId="43D55A4B" w:rsidR="00EE3A0B" w:rsidRPr="00906BEE" w:rsidRDefault="00EE3A0B" w:rsidP="00F410FB"/>
        </w:tc>
        <w:tc>
          <w:tcPr>
            <w:tcW w:w="691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2"/>
            </w:tblGrid>
            <w:tr w:rsidR="00C612DA" w:rsidRPr="00906BEE" w14:paraId="4FD3C5E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1BC22C4" w14:textId="22547B01" w:rsidR="00C612DA" w:rsidRPr="00906BEE" w:rsidRDefault="00F73972" w:rsidP="00F93910">
                  <w:pPr>
                    <w:pStyle w:val="Heading1"/>
                    <w:framePr w:hSpace="180" w:wrap="around" w:vAnchor="text" w:hAnchor="text" w:y="1"/>
                    <w:suppressOverlap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A7EE65AE2C0CE43BA4C89A0AB4F71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4B493D">
                        <w:t>Brian Petty</w:t>
                      </w:r>
                    </w:sdtContent>
                  </w:sdt>
                </w:p>
                <w:p w14:paraId="598EA16D" w14:textId="5C7CF72C" w:rsidR="00906BEE" w:rsidRPr="00906BEE" w:rsidRDefault="00F73972" w:rsidP="00F93910">
                  <w:pPr>
                    <w:pStyle w:val="Heading2"/>
                    <w:framePr w:hSpace="180" w:wrap="around" w:vAnchor="text" w:hAnchor="text" w:y="1"/>
                    <w:suppressOverlap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B71A1BB34AD1C4AB39A5F4BB5E3300A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Information Security or Development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59C0EE07B3F08439AC1CE640C155FF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B493D">
                        <w:t>resume.bpetty.tech</w:t>
                      </w:r>
                    </w:sdtContent>
                  </w:sdt>
                </w:p>
              </w:tc>
            </w:tr>
          </w:tbl>
          <w:p w14:paraId="0A5C6A64" w14:textId="77777777" w:rsidR="002C2CDD" w:rsidRPr="00906BEE" w:rsidRDefault="00F73972" w:rsidP="00F410FB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C35A6BE00E7624691B3B7EAD00A63C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66A43A4" w14:textId="4FECDEE6" w:rsidR="002C2CDD" w:rsidRPr="00906BEE" w:rsidRDefault="00CA513A" w:rsidP="00F410FB">
            <w:pPr>
              <w:pStyle w:val="Heading4"/>
            </w:pPr>
            <w:r>
              <w:t>Senior Technical Advisor</w:t>
            </w:r>
            <w:r w:rsidR="002C2CDD" w:rsidRPr="00906BEE">
              <w:t xml:space="preserve"> • </w:t>
            </w:r>
            <w:r>
              <w:t>Concentrix</w:t>
            </w:r>
            <w:r w:rsidR="002C2CDD" w:rsidRPr="00906BEE">
              <w:t xml:space="preserve"> • </w:t>
            </w:r>
            <w:r>
              <w:t>Jun 2020</w:t>
            </w:r>
            <w:r w:rsidR="00F47E97" w:rsidRPr="00906BEE">
              <w:t xml:space="preserve"> – </w:t>
            </w:r>
            <w:r>
              <w:t>Aug</w:t>
            </w:r>
            <w:r w:rsidR="008B2DD4">
              <w:t xml:space="preserve"> </w:t>
            </w:r>
            <w:r>
              <w:t>2021</w:t>
            </w:r>
          </w:p>
          <w:p w14:paraId="05B19EBB" w14:textId="31537E13" w:rsidR="002C2CDD" w:rsidRDefault="008B2DD4" w:rsidP="00F410FB">
            <w:pPr>
              <w:pStyle w:val="ListParagraph"/>
              <w:numPr>
                <w:ilvl w:val="0"/>
                <w:numId w:val="11"/>
              </w:numPr>
            </w:pPr>
            <w:r w:rsidRPr="008B2DD4">
              <w:t>Support customers with all technical issues</w:t>
            </w:r>
          </w:p>
          <w:p w14:paraId="6B1865C8" w14:textId="2D4B9864" w:rsidR="008B2DD4" w:rsidRDefault="008B2DD4" w:rsidP="00F410FB">
            <w:pPr>
              <w:pStyle w:val="ListParagraph"/>
              <w:numPr>
                <w:ilvl w:val="0"/>
                <w:numId w:val="11"/>
              </w:numPr>
            </w:pPr>
            <w:r w:rsidRPr="008B2DD4">
              <w:t>Scope of support includes mobile devices, computers, and accessories manufactured by a major US company</w:t>
            </w:r>
            <w:r>
              <w:t>, as well as their networking hardware and resolving customer network issues</w:t>
            </w:r>
          </w:p>
          <w:p w14:paraId="4822027A" w14:textId="464F84F7" w:rsidR="008B2DD4" w:rsidRPr="00906BEE" w:rsidRDefault="008B2DD4" w:rsidP="00F410FB">
            <w:pPr>
              <w:pStyle w:val="ListParagraph"/>
              <w:numPr>
                <w:ilvl w:val="0"/>
                <w:numId w:val="11"/>
              </w:numPr>
            </w:pPr>
            <w:r w:rsidRPr="008B2DD4">
              <w:t>Able to administratively "own" cases, corresponding with customers and with engineering to solve unusual or unique issues</w:t>
            </w:r>
          </w:p>
          <w:p w14:paraId="0A232F99" w14:textId="2979C6B2" w:rsidR="002C2CDD" w:rsidRPr="00906BEE" w:rsidRDefault="008B2DD4" w:rsidP="00F410FB">
            <w:pPr>
              <w:pStyle w:val="Heading4"/>
            </w:pPr>
            <w:r w:rsidRPr="008B2DD4">
              <w:t>Hotel Management</w:t>
            </w:r>
            <w:r w:rsidR="002C2CDD" w:rsidRPr="00906BEE">
              <w:t xml:space="preserve"> • </w:t>
            </w:r>
            <w:r>
              <w:t>Various</w:t>
            </w:r>
            <w:r w:rsidR="002C2CDD" w:rsidRPr="00906BEE">
              <w:t xml:space="preserve"> • </w:t>
            </w:r>
            <w:r>
              <w:t>2002</w:t>
            </w:r>
            <w:r w:rsidR="00F47E97" w:rsidRPr="00906BEE">
              <w:t xml:space="preserve"> – </w:t>
            </w:r>
            <w:r>
              <w:t>2014</w:t>
            </w:r>
          </w:p>
          <w:p w14:paraId="02E5B4E3" w14:textId="7CA1E0B8" w:rsidR="002C2CDD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Managed all aspects of hotel operations, from Guest Services to General Management</w:t>
            </w:r>
          </w:p>
          <w:p w14:paraId="6936F12C" w14:textId="1066B4F8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training for all new hires for multiple locations</w:t>
            </w:r>
          </w:p>
          <w:p w14:paraId="4F3939C7" w14:textId="2EA7D1D4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Designed an</w:t>
            </w:r>
            <w:r>
              <w:t>d</w:t>
            </w:r>
            <w:r w:rsidRPr="008B2DD4">
              <w:t xml:space="preserve"> implemented networking (wired and wireless) solutions at multiple properties, including segmentation</w:t>
            </w:r>
          </w:p>
          <w:p w14:paraId="7729705A" w14:textId="1EFD58A2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Chose and implemented Hotel Management software</w:t>
            </w:r>
          </w:p>
          <w:p w14:paraId="783DEF7A" w14:textId="314FEDC8" w:rsidR="008B2DD4" w:rsidRDefault="008B2DD4" w:rsidP="00F410FB">
            <w:pPr>
              <w:pStyle w:val="ListParagraph"/>
              <w:numPr>
                <w:ilvl w:val="0"/>
                <w:numId w:val="12"/>
              </w:numPr>
            </w:pPr>
            <w:r w:rsidRPr="008B2DD4">
              <w:t>Acted as a primary point of contact for other Managers under the same Management Company for all IT issues</w:t>
            </w:r>
          </w:p>
          <w:p w14:paraId="3E18CF02" w14:textId="77777777" w:rsidR="00EE3A0B" w:rsidRDefault="008B2DD4" w:rsidP="00F410FB">
            <w:pPr>
              <w:pStyle w:val="ListParagraph"/>
            </w:pPr>
            <w:r>
              <w:t>Developed yearly business plan, performed all sales and marketing efforts</w:t>
            </w:r>
            <w:r w:rsidR="00330553">
              <w:t xml:space="preserve">, designed and managed projects to completion </w:t>
            </w:r>
          </w:p>
          <w:p w14:paraId="19CF4509" w14:textId="77777777" w:rsidR="005304CF" w:rsidRPr="00906BEE" w:rsidRDefault="00F73972" w:rsidP="005304CF">
            <w:pPr>
              <w:pStyle w:val="Heading3"/>
              <w:spacing w:before="360"/>
            </w:pPr>
            <w:sdt>
              <w:sdtPr>
                <w:alias w:val="Education:"/>
                <w:tag w:val="Education:"/>
                <w:id w:val="1349516922"/>
                <w:placeholder>
                  <w:docPart w:val="EB95412D80F0C54A9415C51FC4ED007D"/>
                </w:placeholder>
                <w:temporary/>
                <w:showingPlcHdr/>
                <w15:appearance w15:val="hidden"/>
              </w:sdtPr>
              <w:sdtEndPr/>
              <w:sdtContent>
                <w:r w:rsidR="005304CF" w:rsidRPr="00906BEE">
                  <w:t>Education</w:t>
                </w:r>
              </w:sdtContent>
            </w:sdt>
          </w:p>
          <w:p w14:paraId="3F982A42" w14:textId="77777777" w:rsidR="005304CF" w:rsidRDefault="005304CF" w:rsidP="005304CF">
            <w:pPr>
              <w:pStyle w:val="Heading4"/>
            </w:pPr>
            <w:r>
              <w:t xml:space="preserve">BS in Information Systems Security </w:t>
            </w:r>
            <w:r w:rsidRPr="00906BEE">
              <w:t xml:space="preserve">• </w:t>
            </w:r>
            <w:r>
              <w:t>June 2020</w:t>
            </w:r>
            <w:r w:rsidRPr="00906BEE">
              <w:t xml:space="preserve"> • </w:t>
            </w:r>
          </w:p>
          <w:p w14:paraId="4B9A0476" w14:textId="77777777" w:rsidR="005304CF" w:rsidRPr="00906BEE" w:rsidRDefault="005304CF" w:rsidP="005304CF">
            <w:pPr>
              <w:pStyle w:val="Heading4"/>
            </w:pPr>
            <w:r>
              <w:t>American Public University</w:t>
            </w:r>
          </w:p>
          <w:p w14:paraId="6EA9FE94" w14:textId="77777777" w:rsidR="005304CF" w:rsidRDefault="005304CF" w:rsidP="005304CF">
            <w:r>
              <w:t>Achieved a Bachelor of Science degree in Information Systems Security, with a concentration in Cybersecurity.</w:t>
            </w:r>
          </w:p>
          <w:p w14:paraId="0A985A32" w14:textId="77777777" w:rsidR="005304CF" w:rsidRDefault="005304CF" w:rsidP="005304CF">
            <w:pPr>
              <w:pStyle w:val="Heading4"/>
            </w:pPr>
            <w:r>
              <w:lastRenderedPageBreak/>
              <w:t xml:space="preserve">MS in Cybersecurity Studies </w:t>
            </w:r>
            <w:r w:rsidRPr="00906BEE">
              <w:t xml:space="preserve">• </w:t>
            </w:r>
            <w:r>
              <w:t xml:space="preserve">Ongoing </w:t>
            </w:r>
            <w:r w:rsidRPr="00906BEE">
              <w:t xml:space="preserve">• </w:t>
            </w:r>
          </w:p>
          <w:p w14:paraId="3642A210" w14:textId="3FD7F432" w:rsidR="005304CF" w:rsidRDefault="005304CF" w:rsidP="005304CF">
            <w:pPr>
              <w:pStyle w:val="Heading4"/>
            </w:pPr>
            <w:r>
              <w:t>American Public University - Currently Enrolled</w:t>
            </w:r>
          </w:p>
          <w:p w14:paraId="516282B8" w14:textId="543DB119" w:rsidR="00EE3A0B" w:rsidRDefault="005304CF" w:rsidP="005304CF">
            <w:pPr>
              <w:pStyle w:val="Heading3"/>
            </w:pPr>
            <w:r>
              <w:t>Skills</w:t>
            </w:r>
          </w:p>
          <w:p w14:paraId="50D077A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Management &amp; Leadership</w:t>
            </w:r>
          </w:p>
          <w:p w14:paraId="688B3FD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HR &amp; Training</w:t>
            </w:r>
          </w:p>
          <w:p w14:paraId="411D3D2D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Communication</w:t>
            </w:r>
          </w:p>
          <w:p w14:paraId="19C0BCEB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Project Management</w:t>
            </w:r>
          </w:p>
          <w:p w14:paraId="121C477C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Research</w:t>
            </w:r>
          </w:p>
          <w:p w14:paraId="61EF17CB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AWS</w:t>
            </w:r>
          </w:p>
          <w:p w14:paraId="2C70A5FB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Networking</w:t>
            </w:r>
          </w:p>
          <w:p w14:paraId="789C62D9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Virtualization</w:t>
            </w:r>
          </w:p>
          <w:p w14:paraId="228928C7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Python</w:t>
            </w:r>
          </w:p>
          <w:p w14:paraId="02EE1D35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31D413A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Swift</w:t>
            </w:r>
          </w:p>
          <w:p w14:paraId="3002E3E8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C#</w:t>
            </w:r>
          </w:p>
          <w:p w14:paraId="79EE06E1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HTML/CSS</w:t>
            </w:r>
          </w:p>
          <w:p w14:paraId="3B8AF082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System Administration</w:t>
            </w:r>
          </w:p>
          <w:p w14:paraId="5C396DFC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Network Architecture</w:t>
            </w:r>
          </w:p>
          <w:p w14:paraId="223D56AF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Active Directory</w:t>
            </w:r>
          </w:p>
          <w:p w14:paraId="26332DE6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Windows, Linux &amp; macOS</w:t>
            </w:r>
          </w:p>
          <w:p w14:paraId="14749E7C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Some Go, C++, etc.</w:t>
            </w:r>
          </w:p>
          <w:p w14:paraId="58F0AAED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Sales</w:t>
            </w:r>
          </w:p>
          <w:p w14:paraId="23DA2290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Marketing</w:t>
            </w:r>
          </w:p>
          <w:p w14:paraId="026CA756" w14:textId="77777777" w:rsidR="005304CF" w:rsidRDefault="005304CF" w:rsidP="005304CF">
            <w:pPr>
              <w:pStyle w:val="ListParagraph"/>
              <w:numPr>
                <w:ilvl w:val="0"/>
                <w:numId w:val="17"/>
              </w:numPr>
            </w:pPr>
            <w:r>
              <w:t>Leadership</w:t>
            </w:r>
          </w:p>
          <w:p w14:paraId="14674813" w14:textId="4238BE8D" w:rsidR="00273136" w:rsidRPr="00273136" w:rsidRDefault="005304CF" w:rsidP="00BE313B">
            <w:pPr>
              <w:pStyle w:val="ListParagraph"/>
              <w:numPr>
                <w:ilvl w:val="0"/>
                <w:numId w:val="17"/>
              </w:numPr>
            </w:pPr>
            <w:r>
              <w:t>Budgeting</w:t>
            </w:r>
          </w:p>
        </w:tc>
      </w:tr>
    </w:tbl>
    <w:p w14:paraId="7189BB4B" w14:textId="65218A0A" w:rsidR="00BE313B" w:rsidRPr="00BE313B" w:rsidRDefault="00BE313B" w:rsidP="00BE313B">
      <w:pPr>
        <w:tabs>
          <w:tab w:val="left" w:pos="6100"/>
        </w:tabs>
      </w:pPr>
    </w:p>
    <w:sectPr w:rsidR="00BE313B" w:rsidRPr="00BE313B" w:rsidSect="00BF1500">
      <w:headerReference w:type="default" r:id="rId13"/>
      <w:footerReference w:type="default" r:id="rId14"/>
      <w:footerReference w:type="first" r:id="rId15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F233" w14:textId="77777777" w:rsidR="00F73972" w:rsidRDefault="00F73972" w:rsidP="00713050">
      <w:pPr>
        <w:spacing w:line="240" w:lineRule="auto"/>
      </w:pPr>
      <w:r>
        <w:separator/>
      </w:r>
    </w:p>
  </w:endnote>
  <w:endnote w:type="continuationSeparator" w:id="0">
    <w:p w14:paraId="6838C9DA" w14:textId="77777777" w:rsidR="00F73972" w:rsidRDefault="00F7397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047A7B" w14:paraId="79A4795E" w14:textId="77777777" w:rsidTr="00FC7D99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52F6D7" w14:textId="77777777" w:rsidR="00047A7B" w:rsidRDefault="00047A7B" w:rsidP="00047A7B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62892E" wp14:editId="10358A72">
                    <wp:extent cx="329184" cy="329184"/>
                    <wp:effectExtent l="0" t="0" r="0" b="0"/>
                    <wp:docPr id="10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3" name="Freeform 13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6082AD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">
                    <o:lock v:ext="edit" aspectratio="t"/>
                    <v:oval id="Oval 11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12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<v:shape id="Freeform 13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D45A8D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10CFDFE" wp14:editId="1A78FD86">
                    <wp:extent cx="329184" cy="329184"/>
                    <wp:effectExtent l="0" t="0" r="13970" b="13970"/>
                    <wp:docPr id="17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18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19E10E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11enB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n8tdXpwSAAD1ZAAADgAAAAAAAAAAAAAAAAAuAgAAZHJzL2Uyb0RvYy54bWxQ&#13;&#10;SwECLQAUAAYACAAAACEA2yfDXNwAAAAIAQAADwAAAAAAAAAAAAAAAAD2FAAAZHJzL2Rvd25yZXYu&#13;&#10;eG1sUEsFBgAAAAAEAAQA8wAAAP8VAAAAAA=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2BD83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A2C816" wp14:editId="35E2B5A1">
                    <wp:extent cx="329184" cy="329184"/>
                    <wp:effectExtent l="0" t="0" r="13970" b="13970"/>
                    <wp:docPr id="20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33BDE0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Bu4s7aJBEAAIpdAAAOAAAAAAAAAAAA&#13;&#10;AAAAAC4CAABkcnMvZTJvRG9jLnhtbFBLAQItABQABgAIAAAAIQDbJ8Nc3AAAAAgBAAAPAAAAAAAA&#13;&#10;AAAAAAAAAH4TAABkcnMvZG93bnJldi54bWxQSwUGAAAAAAQABADzAAAAh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4D0422" w14:textId="77777777" w:rsidR="00047A7B" w:rsidRDefault="00047A7B" w:rsidP="00047A7B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5EBFD2" wp14:editId="2EF1CF6E">
                    <wp:extent cx="329184" cy="329184"/>
                    <wp:effectExtent l="0" t="0" r="13970" b="13970"/>
                    <wp:docPr id="23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4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62513A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GByqx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A0&#13;&#10;CGByqxEAAMNjAAAOAAAAAAAAAAAAAAAAAC4CAABkcnMvZTJvRG9jLnhtbFBLAQItABQABgAIAAAA&#13;&#10;IQDbJ8Nc3AAAAAgBAAAPAAAAAAAAAAAAAAAAAAUUAABkcnMvZG93bnJldi54bWxQSwUGAAAAAAQA&#13;&#10;BADzAAAAD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047A7B" w:rsidRPr="004B493D" w14:paraId="08C414E7" w14:textId="77777777" w:rsidTr="00FC7D99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5D1165E" w14:textId="6D70D878" w:rsidR="00047A7B" w:rsidRPr="004B493D" w:rsidRDefault="00F73972" w:rsidP="00047A7B">
          <w:pPr>
            <w:pStyle w:val="Footer"/>
            <w:rPr>
              <w:sz w:val="20"/>
              <w:szCs w:val="20"/>
            </w:rPr>
          </w:pPr>
          <w:hyperlink r:id="rId1" w:history="1">
            <w:r w:rsidR="00047A7B" w:rsidRPr="00047A7B">
              <w:rPr>
                <w:rStyle w:val="Hyperlink"/>
                <w:sz w:val="20"/>
                <w:szCs w:val="20"/>
              </w:rPr>
              <w:t>application@bpetty.tech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153DA82" w14:textId="7B292864" w:rsidR="00047A7B" w:rsidRPr="004B493D" w:rsidRDefault="00F73972" w:rsidP="00047A7B">
          <w:pPr>
            <w:pStyle w:val="Footer"/>
          </w:pPr>
          <w:hyperlink r:id="rId2" w:tooltip="https://twitter.com/bpetty_infosec" w:history="1">
            <w:r w:rsidR="00047A7B" w:rsidRPr="00047A7B">
              <w:rPr>
                <w:rStyle w:val="Hyperlink"/>
              </w:rPr>
              <w:t>bpetty_infosec</w:t>
            </w:r>
          </w:hyperlink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78F27634" w14:textId="77777777" w:rsidR="00047A7B" w:rsidRPr="004B493D" w:rsidRDefault="00047A7B" w:rsidP="00047A7B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8ADA5F3" w14:textId="089685AA" w:rsidR="00047A7B" w:rsidRPr="004B493D" w:rsidRDefault="00F73972" w:rsidP="00047A7B">
          <w:pPr>
            <w:pStyle w:val="Footer"/>
          </w:pPr>
          <w:hyperlink r:id="rId3" w:tooltip="https://www.linkedin.com/in/bwpetty" w:history="1">
            <w:r w:rsidR="00047A7B" w:rsidRPr="00047A7B">
              <w:rPr>
                <w:rStyle w:val="Hyperlink"/>
              </w:rPr>
              <w:t>/bwpetty</w:t>
            </w:r>
          </w:hyperlink>
        </w:p>
      </w:tc>
    </w:tr>
  </w:tbl>
  <w:p w14:paraId="253E53CB" w14:textId="7555E0BC" w:rsidR="00C2098A" w:rsidRDefault="00C2098A" w:rsidP="00C61B93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3ED7024" w14:textId="77777777" w:rsidTr="004B493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A366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759DBF" wp14:editId="5E319CAD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15E1EC" id="Group 102" o:spid="_x0000_s1026" alt="&quot;&quot;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a66ac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B11AAB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0546F17" wp14:editId="3236A1D1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CC80E5F" id="Group 4" o:spid="_x0000_s1026" alt="&quot;&quot;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vU7nhIAAPVkAAAOAAAAZHJzL2Uyb0RvYy54bWzsXduOIzlyfTfgfxDq0YCnksx7YXoWRs/u&#13;&#10;wMB4vcCUsc9qleoCqyRZUnf17Nf7BBmRImsygonZhQ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a66ac [3204]" strokecolor="#4a66ac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58FA4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EAAE4E" wp14:editId="6A2DEF4D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63A0CD" id="Group 10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COwywsCREAAIpdAAAOAAAAAAAAAAAAAAAAAC4CAABkcnMvZTJvRG9jLnhtbFBLAQIt&#13;&#10;ABQABgAIAAAAIQDbJ8Nc3AAAAAgBAAAPAAAAAAAAAAAAAAAAAGMTAABkcnMvZG93bnJldi54bWxQ&#13;&#10;SwUGAAAAAAQABADzAAAAbB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86155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425EAC" wp14:editId="3036D66F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DAF46D" id="Group 16" o:spid="_x0000_s1026" alt="&quot;&quot;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a66ac [3204]" strokecolor="#4a66ac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4B493D" w14:paraId="00BE76E7" w14:textId="77777777" w:rsidTr="004B493D">
      <w:trPr>
        <w:cantSplit/>
      </w:trPr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06F3DE23" w14:textId="5101167C" w:rsidR="00811117" w:rsidRPr="004B493D" w:rsidRDefault="004B493D" w:rsidP="003C5528">
          <w:pPr>
            <w:pStyle w:val="Footer"/>
            <w:rPr>
              <w:sz w:val="20"/>
              <w:szCs w:val="20"/>
            </w:rPr>
          </w:pPr>
          <w:r w:rsidRPr="004B493D">
            <w:rPr>
              <w:sz w:val="20"/>
              <w:szCs w:val="20"/>
            </w:rPr>
            <w:t>application@bpetty.tech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549D9C03" w14:textId="7BE58643" w:rsidR="00811117" w:rsidRPr="004B493D" w:rsidRDefault="004B493D" w:rsidP="00217980">
          <w:pPr>
            <w:pStyle w:val="Footer"/>
          </w:pPr>
          <w:r w:rsidRPr="004B493D">
            <w:t>bpetty_infosec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3D76FAE1" w14:textId="6674E1F5" w:rsidR="00811117" w:rsidRPr="004B493D" w:rsidRDefault="004B493D" w:rsidP="00217980">
          <w:pPr>
            <w:pStyle w:val="Footer"/>
          </w:pPr>
          <w:r w:rsidRPr="004B493D">
            <w:t>765.631.5080</w:t>
          </w:r>
        </w:p>
      </w:tc>
      <w:tc>
        <w:tcPr>
          <w:tcW w:w="2628" w:type="dxa"/>
          <w:noWrap/>
          <w:tcMar>
            <w:top w:w="144" w:type="dxa"/>
            <w:left w:w="0" w:type="dxa"/>
            <w:right w:w="0" w:type="dxa"/>
          </w:tcMar>
        </w:tcPr>
        <w:p w14:paraId="188350C6" w14:textId="22E051F2" w:rsidR="00811117" w:rsidRPr="004B493D" w:rsidRDefault="004B493D" w:rsidP="00217980">
          <w:pPr>
            <w:pStyle w:val="Footer"/>
          </w:pPr>
          <w:r w:rsidRPr="004B493D">
            <w:t>/bwpetty</w:t>
          </w:r>
        </w:p>
      </w:tc>
    </w:tr>
  </w:tbl>
  <w:p w14:paraId="25E42D8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9DC1" w14:textId="77777777" w:rsidR="00F73972" w:rsidRDefault="00F73972" w:rsidP="00713050">
      <w:pPr>
        <w:spacing w:line="240" w:lineRule="auto"/>
      </w:pPr>
      <w:r>
        <w:separator/>
      </w:r>
    </w:p>
  </w:footnote>
  <w:footnote w:type="continuationSeparator" w:id="0">
    <w:p w14:paraId="036801B0" w14:textId="77777777" w:rsidR="00F73972" w:rsidRDefault="00F7397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DE9A8" w14:textId="76908172" w:rsidR="00BF1500" w:rsidRDefault="00BF1500">
    <w:pPr>
      <w:pStyle w:val="Header"/>
    </w:pPr>
    <w:r w:rsidRPr="00906BEE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20C2D6AC" wp14:editId="3A871AF3">
              <wp:simplePos x="0" y="0"/>
              <wp:positionH relativeFrom="column">
                <wp:posOffset>-2540</wp:posOffset>
              </wp:positionH>
              <wp:positionV relativeFrom="page">
                <wp:posOffset>368300</wp:posOffset>
              </wp:positionV>
              <wp:extent cx="6665595" cy="1810385"/>
              <wp:effectExtent l="0" t="0" r="0" b="5715"/>
              <wp:wrapTopAndBottom/>
              <wp:docPr id="57" name="Group 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76" cy="1810512"/>
                        <a:chOff x="0" y="0"/>
                        <a:chExt cx="6665911" cy="1810385"/>
                      </a:xfrm>
                    </wpg:grpSpPr>
                    <wps:wsp>
                      <wps:cNvPr id="58" name="Red rectangle"/>
                      <wps:cNvSpPr/>
                      <wps:spPr>
                        <a:xfrm>
                          <a:off x="1133475" y="419100"/>
                          <a:ext cx="5532436" cy="1005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A5D6E" w14:textId="3A044A7C" w:rsidR="00BF1500" w:rsidRPr="00422DDD" w:rsidRDefault="00BF1500" w:rsidP="00422DDD">
                            <w:pPr>
                              <w:pStyle w:val="Heading1"/>
                            </w:pPr>
                            <w:r w:rsidRPr="00422DDD">
                              <w:t>Brian Petty</w:t>
                            </w:r>
                          </w:p>
                          <w:p w14:paraId="51AA414D" w14:textId="76E91578" w:rsidR="00BF1500" w:rsidRPr="00422DDD" w:rsidRDefault="00BF1500" w:rsidP="00422DDD">
                            <w:pPr>
                              <w:pStyle w:val="Heading2"/>
                            </w:pPr>
                            <w:proofErr w:type="gramStart"/>
                            <w:r w:rsidRPr="00422DDD">
                              <w:t>resume.bpetty.tech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Red circle"/>
                      <wps:cNvSpPr/>
                      <wps:spPr>
                        <a:xfrm>
                          <a:off x="0" y="0"/>
                          <a:ext cx="1810488" cy="181038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White circle"/>
                      <wps:cNvSpPr/>
                      <wps:spPr>
                        <a:xfrm>
                          <a:off x="57150" y="57150"/>
                          <a:ext cx="1704460" cy="170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269D0" w14:textId="069521A5" w:rsidR="00BF1500" w:rsidRDefault="00BF1500" w:rsidP="00BF1500">
                            <w:pPr>
                              <w:pStyle w:val="Initials"/>
                            </w:pPr>
                            <w: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18288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85800</wp14:pctWidth>
              </wp14:sizeRelH>
              <wp14:sizeRelV relativeFrom="page">
                <wp14:pctHeight>18000</wp14:pctHeight>
              </wp14:sizeRelV>
            </wp:anchor>
          </w:drawing>
        </mc:Choice>
        <mc:Fallback>
          <w:pict>
            <v:group w14:anchorId="20C2D6AC" id="Group 57" o:spid="_x0000_s1026" alt="&quot;&quot;" style="position:absolute;margin-left:-.2pt;margin-top:29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">
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" fillcolor="#4a66ac [3204]" stroked="f" strokeweight="1pt">
                <v:textbox>
                  <w:txbxContent>
                    <w:p w14:paraId="044A5D6E" w14:textId="3A044A7C" w:rsidR="00BF1500" w:rsidRPr="00422DDD" w:rsidRDefault="00BF1500" w:rsidP="00422DDD">
                      <w:pPr>
                        <w:pStyle w:val="Heading1"/>
                      </w:pPr>
                      <w:r w:rsidRPr="00422DDD">
                        <w:t>Brian Petty</w:t>
                      </w:r>
                    </w:p>
                    <w:p w14:paraId="51AA414D" w14:textId="76E91578" w:rsidR="00BF1500" w:rsidRPr="00422DDD" w:rsidRDefault="00BF1500" w:rsidP="00422DDD">
                      <w:pPr>
                        <w:pStyle w:val="Heading2"/>
                      </w:pPr>
                      <w:proofErr w:type="gramStart"/>
                      <w:r w:rsidRPr="00422DDD">
                        <w:t>resume.bpetty.tech</w:t>
                      </w:r>
                      <w:proofErr w:type="gramEnd"/>
                    </w:p>
                  </w:txbxContent>
                </v:textbox>
              </v:re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" adj="626" fillcolor="#4a66ac [3204]" stroked="f" strokeweight="1pt">
                <v:stroke joinstyle="miter"/>
              </v:shape>
              <v:oval id="White circle" o:spid="_x0000_s1029" style="position:absolute;left:571;top:571;width:17045;height:1704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" fillcolor="white [3212]" stroked="f" strokeweight="1pt">
                <v:stroke joinstyle="miter"/>
                <v:textbox inset="0,14.4pt,0">
                  <w:txbxContent>
                    <w:p w14:paraId="123269D0" w14:textId="069521A5" w:rsidR="00BF1500" w:rsidRDefault="00BF1500" w:rsidP="00BF1500">
                      <w:pPr>
                        <w:pStyle w:val="Initials"/>
                      </w:pPr>
                      <w:r>
                        <w:t>BP</w:t>
                      </w:r>
                    </w:p>
                  </w:txbxContent>
                </v:textbox>
              </v:oval>
              <w10:wrap type="topAndBottom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0pt;height:60pt" o:bullet="t">
        <v:imagedata r:id="rId1" o:title="aws-certified-developer-associate"/>
      </v:shape>
    </w:pict>
  </w:numPicBullet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B0006"/>
    <w:multiLevelType w:val="hybridMultilevel"/>
    <w:tmpl w:val="12EE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70852"/>
    <w:multiLevelType w:val="hybridMultilevel"/>
    <w:tmpl w:val="C2A6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51A4A"/>
    <w:multiLevelType w:val="hybridMultilevel"/>
    <w:tmpl w:val="7BB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F434C"/>
    <w:multiLevelType w:val="hybridMultilevel"/>
    <w:tmpl w:val="E2F8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96353"/>
    <w:multiLevelType w:val="hybridMultilevel"/>
    <w:tmpl w:val="6EF4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52975"/>
    <w:multiLevelType w:val="hybridMultilevel"/>
    <w:tmpl w:val="5BD69906"/>
    <w:lvl w:ilvl="0" w:tplc="08D4276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02F8D"/>
    <w:multiLevelType w:val="hybridMultilevel"/>
    <w:tmpl w:val="2D068E02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003627">
    <w:abstractNumId w:val="9"/>
  </w:num>
  <w:num w:numId="2" w16cid:durableId="950163420">
    <w:abstractNumId w:val="7"/>
  </w:num>
  <w:num w:numId="3" w16cid:durableId="1296982728">
    <w:abstractNumId w:val="6"/>
  </w:num>
  <w:num w:numId="4" w16cid:durableId="2079016499">
    <w:abstractNumId w:val="5"/>
  </w:num>
  <w:num w:numId="5" w16cid:durableId="461771345">
    <w:abstractNumId w:val="4"/>
  </w:num>
  <w:num w:numId="6" w16cid:durableId="2119256189">
    <w:abstractNumId w:val="8"/>
  </w:num>
  <w:num w:numId="7" w16cid:durableId="338579543">
    <w:abstractNumId w:val="3"/>
  </w:num>
  <w:num w:numId="8" w16cid:durableId="1195268355">
    <w:abstractNumId w:val="2"/>
  </w:num>
  <w:num w:numId="9" w16cid:durableId="1923680354">
    <w:abstractNumId w:val="1"/>
  </w:num>
  <w:num w:numId="10" w16cid:durableId="263807286">
    <w:abstractNumId w:val="0"/>
  </w:num>
  <w:num w:numId="11" w16cid:durableId="169611917">
    <w:abstractNumId w:val="13"/>
  </w:num>
  <w:num w:numId="12" w16cid:durableId="517500627">
    <w:abstractNumId w:val="11"/>
  </w:num>
  <w:num w:numId="13" w16cid:durableId="678654301">
    <w:abstractNumId w:val="12"/>
  </w:num>
  <w:num w:numId="14" w16cid:durableId="755398603">
    <w:abstractNumId w:val="15"/>
  </w:num>
  <w:num w:numId="15" w16cid:durableId="949047697">
    <w:abstractNumId w:val="16"/>
  </w:num>
  <w:num w:numId="16" w16cid:durableId="1908346512">
    <w:abstractNumId w:val="14"/>
  </w:num>
  <w:num w:numId="17" w16cid:durableId="2142308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3D"/>
    <w:rsid w:val="00026F0E"/>
    <w:rsid w:val="00047A7B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3136"/>
    <w:rsid w:val="0027404F"/>
    <w:rsid w:val="00290AAA"/>
    <w:rsid w:val="00293B83"/>
    <w:rsid w:val="002B091C"/>
    <w:rsid w:val="002C2CDD"/>
    <w:rsid w:val="002D45C6"/>
    <w:rsid w:val="002F03FA"/>
    <w:rsid w:val="00313E86"/>
    <w:rsid w:val="00330553"/>
    <w:rsid w:val="00333CD3"/>
    <w:rsid w:val="003349D2"/>
    <w:rsid w:val="00340365"/>
    <w:rsid w:val="00342B64"/>
    <w:rsid w:val="00364079"/>
    <w:rsid w:val="003B4FE5"/>
    <w:rsid w:val="003C5528"/>
    <w:rsid w:val="003D03E5"/>
    <w:rsid w:val="004077FB"/>
    <w:rsid w:val="00422DDD"/>
    <w:rsid w:val="004244FF"/>
    <w:rsid w:val="00424DD9"/>
    <w:rsid w:val="004305E4"/>
    <w:rsid w:val="0046104A"/>
    <w:rsid w:val="004717C5"/>
    <w:rsid w:val="004A24CC"/>
    <w:rsid w:val="004A68FA"/>
    <w:rsid w:val="004B493D"/>
    <w:rsid w:val="00523479"/>
    <w:rsid w:val="005304CF"/>
    <w:rsid w:val="00543DB7"/>
    <w:rsid w:val="005729B0"/>
    <w:rsid w:val="00583E4F"/>
    <w:rsid w:val="005E56B9"/>
    <w:rsid w:val="00641630"/>
    <w:rsid w:val="006659E3"/>
    <w:rsid w:val="00684488"/>
    <w:rsid w:val="006A3CE7"/>
    <w:rsid w:val="006A58DC"/>
    <w:rsid w:val="006A7746"/>
    <w:rsid w:val="006C4C50"/>
    <w:rsid w:val="006D76B1"/>
    <w:rsid w:val="00713050"/>
    <w:rsid w:val="00730A8B"/>
    <w:rsid w:val="00741125"/>
    <w:rsid w:val="00746F7F"/>
    <w:rsid w:val="007569C1"/>
    <w:rsid w:val="00763832"/>
    <w:rsid w:val="00767BFC"/>
    <w:rsid w:val="00772919"/>
    <w:rsid w:val="007A1424"/>
    <w:rsid w:val="007D2696"/>
    <w:rsid w:val="007D2FD2"/>
    <w:rsid w:val="007D406E"/>
    <w:rsid w:val="007D6458"/>
    <w:rsid w:val="00811117"/>
    <w:rsid w:val="008126EC"/>
    <w:rsid w:val="00823C54"/>
    <w:rsid w:val="00841146"/>
    <w:rsid w:val="0088504C"/>
    <w:rsid w:val="0089382B"/>
    <w:rsid w:val="008A1907"/>
    <w:rsid w:val="008B2DD4"/>
    <w:rsid w:val="008C6BCA"/>
    <w:rsid w:val="008C7B50"/>
    <w:rsid w:val="008E4B30"/>
    <w:rsid w:val="008F3483"/>
    <w:rsid w:val="00906BEE"/>
    <w:rsid w:val="009243E7"/>
    <w:rsid w:val="009738E2"/>
    <w:rsid w:val="00985D58"/>
    <w:rsid w:val="009B3C40"/>
    <w:rsid w:val="009E3511"/>
    <w:rsid w:val="009F7AD9"/>
    <w:rsid w:val="00A42540"/>
    <w:rsid w:val="00A50939"/>
    <w:rsid w:val="00A56FBE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849A2"/>
    <w:rsid w:val="00BA5B40"/>
    <w:rsid w:val="00BB6711"/>
    <w:rsid w:val="00BD0206"/>
    <w:rsid w:val="00BE313B"/>
    <w:rsid w:val="00BF1500"/>
    <w:rsid w:val="00C2098A"/>
    <w:rsid w:val="00C5444A"/>
    <w:rsid w:val="00C612DA"/>
    <w:rsid w:val="00C61B93"/>
    <w:rsid w:val="00C62C50"/>
    <w:rsid w:val="00C7741E"/>
    <w:rsid w:val="00C81FDC"/>
    <w:rsid w:val="00C875AB"/>
    <w:rsid w:val="00C96E48"/>
    <w:rsid w:val="00CA3DF1"/>
    <w:rsid w:val="00CA4581"/>
    <w:rsid w:val="00CA513A"/>
    <w:rsid w:val="00CE18D5"/>
    <w:rsid w:val="00D04109"/>
    <w:rsid w:val="00D97A41"/>
    <w:rsid w:val="00DD3CF6"/>
    <w:rsid w:val="00DD6416"/>
    <w:rsid w:val="00DE3AA8"/>
    <w:rsid w:val="00DF4E0A"/>
    <w:rsid w:val="00E02DCD"/>
    <w:rsid w:val="00E12C60"/>
    <w:rsid w:val="00E22E87"/>
    <w:rsid w:val="00E3545C"/>
    <w:rsid w:val="00E55E44"/>
    <w:rsid w:val="00E57630"/>
    <w:rsid w:val="00E86C2B"/>
    <w:rsid w:val="00EB2D52"/>
    <w:rsid w:val="00EE3A0B"/>
    <w:rsid w:val="00EF7CC9"/>
    <w:rsid w:val="00F03F0E"/>
    <w:rsid w:val="00F06DC6"/>
    <w:rsid w:val="00F15FD3"/>
    <w:rsid w:val="00F207C0"/>
    <w:rsid w:val="00F20AE5"/>
    <w:rsid w:val="00F410FB"/>
    <w:rsid w:val="00F47E97"/>
    <w:rsid w:val="00F645C7"/>
    <w:rsid w:val="00F73972"/>
    <w:rsid w:val="00F93910"/>
    <w:rsid w:val="00FC080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739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47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296fafd3-fff9-45d1-97b7-9715762335ac/public_url" TargetMode="Externa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edly.com/badges/38421903-43ee-4e58-8122-3c447ff9e123/public_ur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60540d25-d871-43a7-be8a-3aa733df9363/public_ur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wpetty" TargetMode="External"/><Relationship Id="rId2" Type="http://schemas.openxmlformats.org/officeDocument/2006/relationships/hyperlink" Target="https://twitter.com/bpetty_infosec" TargetMode="External"/><Relationship Id="rId1" Type="http://schemas.openxmlformats.org/officeDocument/2006/relationships/hyperlink" Target="mailto://application@bpetty.tec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/Library/Containers/com.microsoft.Word/Data/Library/Application%20Support/Microsoft/Office/16.0/DTS/Search/%7b1A1E6D27-9FBF-0248-9569-F16E9137B51F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7EE65AE2C0CE43BA4C89A0AB4F7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27545-08D5-9E46-94B4-738D5B0DC5E3}"/>
      </w:docPartPr>
      <w:docPartBody>
        <w:p w:rsidR="007B54EA" w:rsidRDefault="00E543D4">
          <w:pPr>
            <w:pStyle w:val="0A7EE65AE2C0CE43BA4C89A0AB4F7174"/>
          </w:pPr>
          <w:r>
            <w:t>Your name</w:t>
          </w:r>
        </w:p>
      </w:docPartBody>
    </w:docPart>
    <w:docPart>
      <w:docPartPr>
        <w:name w:val="EB71A1BB34AD1C4AB39A5F4BB5E3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7824E-7358-0B4E-ADF1-CEC44006382E}"/>
      </w:docPartPr>
      <w:docPartBody>
        <w:p w:rsidR="007B54EA" w:rsidRDefault="00E543D4">
          <w:pPr>
            <w:pStyle w:val="EB71A1BB34AD1C4AB39A5F4BB5E3300A"/>
          </w:pPr>
          <w:r w:rsidRPr="007D6458">
            <w:t>Profession or Industry</w:t>
          </w:r>
        </w:p>
      </w:docPartBody>
    </w:docPart>
    <w:docPart>
      <w:docPartPr>
        <w:name w:val="659C0EE07B3F08439AC1CE640C15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5F2F6-0171-0248-928F-E25315D438D9}"/>
      </w:docPartPr>
      <w:docPartBody>
        <w:p w:rsidR="007B54EA" w:rsidRDefault="00E543D4">
          <w:pPr>
            <w:pStyle w:val="659C0EE07B3F08439AC1CE640C155FFD"/>
          </w:pPr>
          <w:r w:rsidRPr="007D6458">
            <w:t>Link to other online properties: Portfolio/Website/Blog</w:t>
          </w:r>
        </w:p>
      </w:docPartBody>
    </w:docPart>
    <w:docPart>
      <w:docPartPr>
        <w:name w:val="DC35A6BE00E7624691B3B7EAD00A6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FBD9-E71E-A344-8739-9369FFBDF918}"/>
      </w:docPartPr>
      <w:docPartBody>
        <w:p w:rsidR="007B54EA" w:rsidRDefault="00E543D4">
          <w:pPr>
            <w:pStyle w:val="DC35A6BE00E7624691B3B7EAD00A63CF"/>
          </w:pPr>
          <w:r w:rsidRPr="00906BEE">
            <w:t>Experience</w:t>
          </w:r>
        </w:p>
      </w:docPartBody>
    </w:docPart>
    <w:docPart>
      <w:docPartPr>
        <w:name w:val="EB95412D80F0C54A9415C51FC4ED0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0CF7E-0A13-4F4F-AC28-E9CDBD4A4497}"/>
      </w:docPartPr>
      <w:docPartBody>
        <w:p w:rsidR="00EA180E" w:rsidRDefault="007E795F" w:rsidP="007E795F">
          <w:pPr>
            <w:pStyle w:val="EB95412D80F0C54A9415C51FC4ED007D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3C"/>
    <w:rsid w:val="000809F3"/>
    <w:rsid w:val="00137188"/>
    <w:rsid w:val="001B4F3C"/>
    <w:rsid w:val="00545496"/>
    <w:rsid w:val="007B54EA"/>
    <w:rsid w:val="007E795F"/>
    <w:rsid w:val="00E543D4"/>
    <w:rsid w:val="00E71134"/>
    <w:rsid w:val="00EA180E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EE65AE2C0CE43BA4C89A0AB4F7174">
    <w:name w:val="0A7EE65AE2C0CE43BA4C89A0AB4F7174"/>
  </w:style>
  <w:style w:type="paragraph" w:customStyle="1" w:styleId="EB71A1BB34AD1C4AB39A5F4BB5E3300A">
    <w:name w:val="EB71A1BB34AD1C4AB39A5F4BB5E3300A"/>
  </w:style>
  <w:style w:type="paragraph" w:customStyle="1" w:styleId="659C0EE07B3F08439AC1CE640C155FFD">
    <w:name w:val="659C0EE07B3F08439AC1CE640C155FFD"/>
  </w:style>
  <w:style w:type="paragraph" w:customStyle="1" w:styleId="DC35A6BE00E7624691B3B7EAD00A63CF">
    <w:name w:val="DC35A6BE00E7624691B3B7EAD00A63CF"/>
  </w:style>
  <w:style w:type="paragraph" w:customStyle="1" w:styleId="EB95412D80F0C54A9415C51FC4ED007D">
    <w:name w:val="EB95412D80F0C54A9415C51FC4ED007D"/>
    <w:rsid w:val="007E7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{1A1E6D27-9FBF-0248-9569-F16E9137B51F}tf16392716_win32.dotx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Security or Development</dc:subject>
  <dc:creator/>
  <cp:keywords/>
  <dc:description>resume.bpetty.tech</dc:description>
  <cp:lastModifiedBy/>
  <cp:revision>1</cp:revision>
  <dcterms:created xsi:type="dcterms:W3CDTF">2022-05-26T01:13:00Z</dcterms:created>
  <dcterms:modified xsi:type="dcterms:W3CDTF">2022-05-26T01:13:00Z</dcterms:modified>
</cp:coreProperties>
</file>